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60E0E2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9C25BF2" w14:textId="012EDF11" w:rsidR="00692703" w:rsidRPr="00CF1A49" w:rsidRDefault="00321A84" w:rsidP="00913946">
            <w:pPr>
              <w:pStyle w:val="Title"/>
            </w:pPr>
            <w:r>
              <w:t>Kristyn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Taniguchi</w:t>
            </w:r>
          </w:p>
          <w:p w14:paraId="704E1500" w14:textId="67349BB1" w:rsidR="00692703" w:rsidRPr="00CF1A49" w:rsidRDefault="00321A84" w:rsidP="00913946">
            <w:pPr>
              <w:pStyle w:val="ContactInfo"/>
              <w:contextualSpacing w:val="0"/>
            </w:pPr>
            <w:r>
              <w:t>13606 SE 198</w:t>
            </w:r>
            <w:r w:rsidRPr="00321A84">
              <w:rPr>
                <w:vertAlign w:val="superscript"/>
              </w:rPr>
              <w:t>th</w:t>
            </w:r>
            <w:r>
              <w:t xml:space="preserve"> Street, Renton, WA 98058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06FFD5F93A143938691BDA8A96AE5F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(206) 914-9880</w:t>
            </w:r>
          </w:p>
          <w:p w14:paraId="7E8882C7" w14:textId="4CAA6488" w:rsidR="00692703" w:rsidRPr="00CF1A49" w:rsidRDefault="00321A84" w:rsidP="00913946">
            <w:pPr>
              <w:pStyle w:val="ContactInfoEmphasis"/>
              <w:contextualSpacing w:val="0"/>
            </w:pPr>
            <w:r>
              <w:t>kristyntaniguchi@yahoo.com</w:t>
            </w:r>
          </w:p>
        </w:tc>
      </w:tr>
      <w:tr w:rsidR="009571D8" w:rsidRPr="00CF1A49" w14:paraId="0DE7190F" w14:textId="77777777" w:rsidTr="00692703">
        <w:tc>
          <w:tcPr>
            <w:tcW w:w="9360" w:type="dxa"/>
            <w:tcMar>
              <w:top w:w="432" w:type="dxa"/>
            </w:tcMar>
          </w:tcPr>
          <w:p w14:paraId="74417309" w14:textId="4481A7AF" w:rsidR="001755A8" w:rsidRPr="00CF1A49" w:rsidRDefault="004E195C" w:rsidP="00913946">
            <w:pPr>
              <w:contextualSpacing w:val="0"/>
            </w:pPr>
            <w:r>
              <w:t xml:space="preserve">Computer science student with a passion for knowledge.  </w:t>
            </w:r>
          </w:p>
        </w:tc>
      </w:tr>
    </w:tbl>
    <w:p w14:paraId="75B9006E" w14:textId="77777777" w:rsidR="004E01EB" w:rsidRPr="00CF1A49" w:rsidRDefault="00A9261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BE2CA5349F5409482403BC67C5BF46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06CD512" w14:textId="77777777" w:rsidTr="00D66A52">
        <w:tc>
          <w:tcPr>
            <w:tcW w:w="9355" w:type="dxa"/>
          </w:tcPr>
          <w:p w14:paraId="55526DB3" w14:textId="31B66C0B" w:rsidR="001D0BF1" w:rsidRPr="00CF1A49" w:rsidRDefault="00321A84" w:rsidP="001D0BF1">
            <w:pPr>
              <w:pStyle w:val="Heading3"/>
              <w:contextualSpacing w:val="0"/>
              <w:outlineLvl w:val="2"/>
            </w:pPr>
            <w:r>
              <w:t>march 2015 – september 20</w:t>
            </w:r>
            <w:r w:rsidR="00BE6818">
              <w:t>15</w:t>
            </w:r>
          </w:p>
          <w:p w14:paraId="5647620A" w14:textId="5671D9C8" w:rsidR="001D0BF1" w:rsidRPr="00CF1A49" w:rsidRDefault="00321A84" w:rsidP="001D0BF1">
            <w:pPr>
              <w:pStyle w:val="Heading2"/>
              <w:contextualSpacing w:val="0"/>
              <w:outlineLvl w:val="1"/>
            </w:pPr>
            <w:r>
              <w:t>teacher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bright horizons family solutions</w:t>
            </w:r>
          </w:p>
          <w:p w14:paraId="0B88F6B3" w14:textId="5D35549D" w:rsidR="001E3120" w:rsidRPr="00CF1A49" w:rsidRDefault="00321A84" w:rsidP="001D0BF1">
            <w:pPr>
              <w:contextualSpacing w:val="0"/>
            </w:pPr>
            <w:r>
              <w:t>Taught ages 8 weeks to 5 years, created lesson plans, maintained a safe and clean environment, stocked classrooms, updated and maintained parent portals thought the day.</w:t>
            </w:r>
          </w:p>
        </w:tc>
      </w:tr>
      <w:tr w:rsidR="00F61DF9" w:rsidRPr="00CF1A49" w14:paraId="7C5D7526" w14:textId="77777777" w:rsidTr="00F61DF9">
        <w:tc>
          <w:tcPr>
            <w:tcW w:w="9355" w:type="dxa"/>
            <w:tcMar>
              <w:top w:w="216" w:type="dxa"/>
            </w:tcMar>
          </w:tcPr>
          <w:p w14:paraId="0A36D52E" w14:textId="15492D52" w:rsidR="00F61DF9" w:rsidRPr="00CF1A49" w:rsidRDefault="00321A84" w:rsidP="00F61DF9">
            <w:pPr>
              <w:pStyle w:val="Heading3"/>
              <w:contextualSpacing w:val="0"/>
              <w:outlineLvl w:val="2"/>
            </w:pPr>
            <w:r>
              <w:t>march 2014</w:t>
            </w:r>
            <w:r w:rsidR="00F61DF9" w:rsidRPr="00CF1A49">
              <w:t xml:space="preserve"> – </w:t>
            </w:r>
            <w:r>
              <w:t>september 2014</w:t>
            </w:r>
          </w:p>
          <w:p w14:paraId="749CFDAE" w14:textId="5AEE6974" w:rsidR="00F61DF9" w:rsidRPr="00CF1A49" w:rsidRDefault="00321A84" w:rsidP="00F61DF9">
            <w:pPr>
              <w:pStyle w:val="Heading2"/>
              <w:contextualSpacing w:val="0"/>
              <w:outlineLvl w:val="1"/>
            </w:pPr>
            <w:r>
              <w:t>sales associate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carters</w:t>
            </w:r>
          </w:p>
          <w:p w14:paraId="45BCF05A" w14:textId="59EEE943" w:rsidR="00F61DF9" w:rsidRDefault="00321A84" w:rsidP="00F61DF9">
            <w:r>
              <w:t xml:space="preserve">Operated POS system, assisted customers, updated inventory, tracked sales reports, maintained a clean store. </w:t>
            </w:r>
          </w:p>
        </w:tc>
      </w:tr>
    </w:tbl>
    <w:sdt>
      <w:sdtPr>
        <w:alias w:val="Education:"/>
        <w:tag w:val="Education:"/>
        <w:id w:val="-1908763273"/>
        <w:placeholder>
          <w:docPart w:val="80C183338E3A4D4682F55708D5042DD2"/>
        </w:placeholder>
        <w:temporary/>
        <w:showingPlcHdr/>
        <w15:appearance w15:val="hidden"/>
      </w:sdtPr>
      <w:sdtEndPr/>
      <w:sdtContent>
        <w:p w14:paraId="2864257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2C81BF2" w14:textId="77777777" w:rsidTr="00D66A52">
        <w:tc>
          <w:tcPr>
            <w:tcW w:w="9355" w:type="dxa"/>
          </w:tcPr>
          <w:p w14:paraId="24FD5CF5" w14:textId="70BE75E2" w:rsidR="001D0BF1" w:rsidRPr="00CF1A49" w:rsidRDefault="004E195C" w:rsidP="001D0BF1">
            <w:pPr>
              <w:pStyle w:val="Heading3"/>
              <w:contextualSpacing w:val="0"/>
              <w:outlineLvl w:val="2"/>
            </w:pPr>
            <w:r>
              <w:t>April</w:t>
            </w:r>
            <w:r w:rsidR="001D0BF1" w:rsidRPr="00CF1A49">
              <w:t xml:space="preserve"> </w:t>
            </w:r>
            <w:r>
              <w:t>2023 (anticipated)</w:t>
            </w:r>
          </w:p>
          <w:p w14:paraId="26E3F4FA" w14:textId="53C2B237" w:rsidR="001D0BF1" w:rsidRPr="00CF1A49" w:rsidRDefault="004E195C" w:rsidP="001D0BF1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renton technical college</w:t>
            </w:r>
          </w:p>
          <w:p w14:paraId="1239E9B9" w14:textId="498AC0D2" w:rsidR="007538DC" w:rsidRPr="00CF1A49" w:rsidRDefault="004E195C" w:rsidP="007538DC">
            <w:pPr>
              <w:contextualSpacing w:val="0"/>
            </w:pPr>
            <w:r>
              <w:t>3.9 GPA</w:t>
            </w:r>
          </w:p>
        </w:tc>
      </w:tr>
      <w:tr w:rsidR="00F61DF9" w:rsidRPr="00CF1A49" w14:paraId="363B691F" w14:textId="77777777" w:rsidTr="00F61DF9">
        <w:tc>
          <w:tcPr>
            <w:tcW w:w="9355" w:type="dxa"/>
            <w:tcMar>
              <w:top w:w="216" w:type="dxa"/>
            </w:tcMar>
          </w:tcPr>
          <w:p w14:paraId="61E50687" w14:textId="504F3EEC" w:rsidR="00F61DF9" w:rsidRPr="00CF1A49" w:rsidRDefault="004E195C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>
              <w:t>2014</w:t>
            </w:r>
          </w:p>
          <w:p w14:paraId="2A384D4C" w14:textId="1E64D98E" w:rsidR="00F61DF9" w:rsidRPr="00CF1A49" w:rsidRDefault="004E195C" w:rsidP="00F61DF9">
            <w:pPr>
              <w:pStyle w:val="Heading2"/>
              <w:contextualSpacing w:val="0"/>
              <w:outlineLvl w:val="1"/>
            </w:pPr>
            <w:r>
              <w:t>high school dimploma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kent phoenix academy</w:t>
            </w:r>
          </w:p>
          <w:p w14:paraId="4CFA37CC" w14:textId="1904C3D9" w:rsidR="00F61DF9" w:rsidRDefault="004E195C" w:rsidP="00F61DF9">
            <w:r>
              <w:t>3.6 GPA</w:t>
            </w:r>
          </w:p>
        </w:tc>
      </w:tr>
    </w:tbl>
    <w:sdt>
      <w:sdtPr>
        <w:alias w:val="Skills:"/>
        <w:tag w:val="Skills:"/>
        <w:id w:val="-1392877668"/>
        <w:placeholder>
          <w:docPart w:val="632EFA20F8E4417A908763554D50C6BA"/>
        </w:placeholder>
        <w:temporary/>
        <w:showingPlcHdr/>
        <w15:appearance w15:val="hidden"/>
      </w:sdtPr>
      <w:sdtEndPr/>
      <w:sdtContent>
        <w:p w14:paraId="203CA633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6DB331D" w14:textId="77777777" w:rsidTr="00CF1A49">
        <w:tc>
          <w:tcPr>
            <w:tcW w:w="4675" w:type="dxa"/>
          </w:tcPr>
          <w:p w14:paraId="1985F005" w14:textId="5C3CF9CA" w:rsidR="004E195C" w:rsidRDefault="004E195C" w:rsidP="004E195C">
            <w:pPr>
              <w:pStyle w:val="ListBullet"/>
              <w:contextualSpacing w:val="0"/>
            </w:pPr>
            <w:r>
              <w:t>Java, C#, CSS, HTML</w:t>
            </w:r>
          </w:p>
          <w:p w14:paraId="276497AE" w14:textId="21BCAFA1" w:rsidR="004E195C" w:rsidRPr="006E1507" w:rsidRDefault="004E195C" w:rsidP="004E195C">
            <w:pPr>
              <w:pStyle w:val="ListBullet"/>
              <w:contextualSpacing w:val="0"/>
            </w:pPr>
            <w:r>
              <w:t>Time management</w:t>
            </w:r>
          </w:p>
          <w:p w14:paraId="6BB22C39" w14:textId="702553F1" w:rsidR="001F4E6D" w:rsidRPr="006E1507" w:rsidRDefault="004E195C" w:rsidP="006E1507">
            <w:pPr>
              <w:pStyle w:val="ListBullet"/>
              <w:contextualSpacing w:val="0"/>
            </w:pPr>
            <w:r>
              <w:t>Attention to detail</w:t>
            </w:r>
          </w:p>
        </w:tc>
        <w:tc>
          <w:tcPr>
            <w:tcW w:w="4675" w:type="dxa"/>
            <w:tcMar>
              <w:left w:w="360" w:type="dxa"/>
            </w:tcMar>
          </w:tcPr>
          <w:p w14:paraId="2D5785C9" w14:textId="6EC3DC95" w:rsidR="003A0632" w:rsidRPr="006E1507" w:rsidRDefault="004E195C" w:rsidP="006E1507">
            <w:pPr>
              <w:pStyle w:val="ListBullet"/>
              <w:contextualSpacing w:val="0"/>
            </w:pPr>
            <w:r>
              <w:t>Excellent communication skills</w:t>
            </w:r>
          </w:p>
          <w:p w14:paraId="11B44C42" w14:textId="76C5A7F9" w:rsidR="001E3120" w:rsidRPr="006E1507" w:rsidRDefault="004E195C" w:rsidP="006E1507">
            <w:pPr>
              <w:pStyle w:val="ListBullet"/>
              <w:contextualSpacing w:val="0"/>
            </w:pPr>
            <w:r>
              <w:t>Flexibility</w:t>
            </w:r>
          </w:p>
          <w:p w14:paraId="4CDE4A74" w14:textId="67F2172E" w:rsidR="001E3120" w:rsidRPr="006E1507" w:rsidRDefault="004E195C" w:rsidP="006E1507">
            <w:pPr>
              <w:pStyle w:val="ListBullet"/>
              <w:contextualSpacing w:val="0"/>
            </w:pPr>
            <w:r>
              <w:t>Teamwork</w:t>
            </w:r>
          </w:p>
        </w:tc>
      </w:tr>
    </w:tbl>
    <w:sdt>
      <w:sdtPr>
        <w:alias w:val="Activities:"/>
        <w:tag w:val="Activities:"/>
        <w:id w:val="1223332893"/>
        <w:placeholder>
          <w:docPart w:val="2CFDD57F2282494F9CD805BB5FA51477"/>
        </w:placeholder>
        <w:temporary/>
        <w:showingPlcHdr/>
        <w15:appearance w15:val="hidden"/>
      </w:sdtPr>
      <w:sdtEndPr/>
      <w:sdtContent>
        <w:p w14:paraId="22449363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3BD70B1E" w14:textId="77777777" w:rsidR="00B51D1B" w:rsidRPr="006E1507" w:rsidRDefault="00A92612" w:rsidP="006E1507">
      <w:sdt>
        <w:sdtPr>
          <w:alias w:val="Enter activities description:"/>
          <w:tag w:val="Enter activities description:"/>
          <w:id w:val="1367566198"/>
          <w:placeholder>
            <w:docPart w:val="357D4ED2673349009175C7C4B55A9038"/>
          </w:placeholder>
          <w:temporary/>
          <w:showingPlcHdr/>
          <w15:appearance w15:val="hidden"/>
        </w:sdtPr>
        <w:sdtEndPr/>
        <w:sdtContent>
          <w:r w:rsidR="0062312F" w:rsidRPr="00CF1A49">
            <w:t>Use this section to highlight your relevant passions, activities, and how you like to give back. It’s good to include Leadership and volunteer experience</w:t>
          </w:r>
          <w:r w:rsidR="00FD3D13" w:rsidRPr="00CF1A49">
            <w:t>s</w:t>
          </w:r>
          <w:r w:rsidR="0062312F" w:rsidRPr="00CF1A49">
            <w:t xml:space="preserve"> here. Or show off important extras like publications, certifications, languages and more.</w:t>
          </w:r>
        </w:sdtContent>
      </w:sdt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92899" w14:textId="77777777" w:rsidR="00A92612" w:rsidRDefault="00A92612" w:rsidP="0068194B">
      <w:r>
        <w:separator/>
      </w:r>
    </w:p>
    <w:p w14:paraId="1FB73CC4" w14:textId="77777777" w:rsidR="00A92612" w:rsidRDefault="00A92612"/>
    <w:p w14:paraId="53A2F41C" w14:textId="77777777" w:rsidR="00A92612" w:rsidRDefault="00A92612"/>
  </w:endnote>
  <w:endnote w:type="continuationSeparator" w:id="0">
    <w:p w14:paraId="7B982638" w14:textId="77777777" w:rsidR="00A92612" w:rsidRDefault="00A92612" w:rsidP="0068194B">
      <w:r>
        <w:continuationSeparator/>
      </w:r>
    </w:p>
    <w:p w14:paraId="16FF1EFE" w14:textId="77777777" w:rsidR="00A92612" w:rsidRDefault="00A92612"/>
    <w:p w14:paraId="5454B86F" w14:textId="77777777" w:rsidR="00A92612" w:rsidRDefault="00A926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64106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E7B84" w14:textId="77777777" w:rsidR="00A92612" w:rsidRDefault="00A92612" w:rsidP="0068194B">
      <w:r>
        <w:separator/>
      </w:r>
    </w:p>
    <w:p w14:paraId="50954E52" w14:textId="77777777" w:rsidR="00A92612" w:rsidRDefault="00A92612"/>
    <w:p w14:paraId="0AEA71B0" w14:textId="77777777" w:rsidR="00A92612" w:rsidRDefault="00A92612"/>
  </w:footnote>
  <w:footnote w:type="continuationSeparator" w:id="0">
    <w:p w14:paraId="3EB110E0" w14:textId="77777777" w:rsidR="00A92612" w:rsidRDefault="00A92612" w:rsidP="0068194B">
      <w:r>
        <w:continuationSeparator/>
      </w:r>
    </w:p>
    <w:p w14:paraId="29E12E41" w14:textId="77777777" w:rsidR="00A92612" w:rsidRDefault="00A92612"/>
    <w:p w14:paraId="3EB83507" w14:textId="77777777" w:rsidR="00A92612" w:rsidRDefault="00A926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A7EE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B49A83" wp14:editId="369838E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D31A72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8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1A84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195C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612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E6818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EB8E4"/>
  <w15:chartTrackingRefBased/>
  <w15:docId w15:val="{203F194C-2D48-4E62-B783-107D3543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6FFD5F93A143938691BDA8A96AE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5ABAA-FEF5-4C63-A917-EEE289236CD7}"/>
      </w:docPartPr>
      <w:docPartBody>
        <w:p w:rsidR="00000000" w:rsidRDefault="003361C8">
          <w:pPr>
            <w:pStyle w:val="906FFD5F93A143938691BDA8A96AE5FD"/>
          </w:pPr>
          <w:r w:rsidRPr="00CF1A49">
            <w:t>·</w:t>
          </w:r>
        </w:p>
      </w:docPartBody>
    </w:docPart>
    <w:docPart>
      <w:docPartPr>
        <w:name w:val="9BE2CA5349F5409482403BC67C5BF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04E52-8100-41B3-BD54-DAA14763712B}"/>
      </w:docPartPr>
      <w:docPartBody>
        <w:p w:rsidR="00000000" w:rsidRDefault="003361C8">
          <w:pPr>
            <w:pStyle w:val="9BE2CA5349F5409482403BC67C5BF465"/>
          </w:pPr>
          <w:r w:rsidRPr="00CF1A49">
            <w:t>Experience</w:t>
          </w:r>
        </w:p>
      </w:docPartBody>
    </w:docPart>
    <w:docPart>
      <w:docPartPr>
        <w:name w:val="80C183338E3A4D4682F55708D5042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8905-8A2C-432A-BF41-F93F78A7AACC}"/>
      </w:docPartPr>
      <w:docPartBody>
        <w:p w:rsidR="00000000" w:rsidRDefault="003361C8">
          <w:pPr>
            <w:pStyle w:val="80C183338E3A4D4682F55708D5042DD2"/>
          </w:pPr>
          <w:r w:rsidRPr="00CF1A49">
            <w:t>Education</w:t>
          </w:r>
        </w:p>
      </w:docPartBody>
    </w:docPart>
    <w:docPart>
      <w:docPartPr>
        <w:name w:val="632EFA20F8E4417A908763554D50C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20BF7-5A71-4253-93E9-95E4881E86B1}"/>
      </w:docPartPr>
      <w:docPartBody>
        <w:p w:rsidR="00000000" w:rsidRDefault="003361C8">
          <w:pPr>
            <w:pStyle w:val="632EFA20F8E4417A908763554D50C6BA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2CFDD57F2282494F9CD805BB5FA51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7EDC3-808E-4BD5-A8B8-513E375F164C}"/>
      </w:docPartPr>
      <w:docPartBody>
        <w:p w:rsidR="00000000" w:rsidRDefault="003361C8">
          <w:pPr>
            <w:pStyle w:val="2CFDD57F2282494F9CD805BB5FA51477"/>
          </w:pPr>
          <w:r w:rsidRPr="00CF1A49">
            <w:t>Activities</w:t>
          </w:r>
        </w:p>
      </w:docPartBody>
    </w:docPart>
    <w:docPart>
      <w:docPartPr>
        <w:name w:val="357D4ED2673349009175C7C4B55A9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C08B-1817-49A6-AE8C-F7BE1007E479}"/>
      </w:docPartPr>
      <w:docPartBody>
        <w:p w:rsidR="00000000" w:rsidRDefault="003361C8">
          <w:pPr>
            <w:pStyle w:val="357D4ED2673349009175C7C4B55A9038"/>
          </w:pPr>
          <w:r w:rsidRPr="00CF1A49">
            <w:t>Use this section to highlight your relevant passions, activities, and ho</w:t>
          </w:r>
          <w:r w:rsidRPr="00CF1A49">
            <w:t>w you like to give back. It’s good to include Leadership and volunteer experiences here. Or show off important extras like publications, certifications, languages and more.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C8"/>
    <w:rsid w:val="0033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8967FF816C4423B655D9EAFB765321">
    <w:name w:val="E18967FF816C4423B655D9EAFB76532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81484E664E74F60804A90E52AEBC8B7">
    <w:name w:val="D81484E664E74F60804A90E52AEBC8B7"/>
  </w:style>
  <w:style w:type="paragraph" w:customStyle="1" w:styleId="CD5169F47A2141ED9F4710AE5FFFD462">
    <w:name w:val="CD5169F47A2141ED9F4710AE5FFFD462"/>
  </w:style>
  <w:style w:type="paragraph" w:customStyle="1" w:styleId="906FFD5F93A143938691BDA8A96AE5FD">
    <w:name w:val="906FFD5F93A143938691BDA8A96AE5FD"/>
  </w:style>
  <w:style w:type="paragraph" w:customStyle="1" w:styleId="1F237692E92D4030B4FF719A4AE5B45C">
    <w:name w:val="1F237692E92D4030B4FF719A4AE5B45C"/>
  </w:style>
  <w:style w:type="paragraph" w:customStyle="1" w:styleId="ABCBF886BBBD41CA98C03F5A15DD399F">
    <w:name w:val="ABCBF886BBBD41CA98C03F5A15DD399F"/>
  </w:style>
  <w:style w:type="paragraph" w:customStyle="1" w:styleId="B6E45EA3A8C242EC9E5E10937086BC9E">
    <w:name w:val="B6E45EA3A8C242EC9E5E10937086BC9E"/>
  </w:style>
  <w:style w:type="paragraph" w:customStyle="1" w:styleId="C1FECFC4DC384CBFB74EA92D55D1DAE4">
    <w:name w:val="C1FECFC4DC384CBFB74EA92D55D1DAE4"/>
  </w:style>
  <w:style w:type="paragraph" w:customStyle="1" w:styleId="29CAC2B996EE4AB59F1AE1D4A0D399C9">
    <w:name w:val="29CAC2B996EE4AB59F1AE1D4A0D399C9"/>
  </w:style>
  <w:style w:type="paragraph" w:customStyle="1" w:styleId="727076D06C1A40529BC6258AA092A813">
    <w:name w:val="727076D06C1A40529BC6258AA092A813"/>
  </w:style>
  <w:style w:type="paragraph" w:customStyle="1" w:styleId="0415C1CB22ED48FF97DAAF131DD4ADFF">
    <w:name w:val="0415C1CB22ED48FF97DAAF131DD4ADFF"/>
  </w:style>
  <w:style w:type="paragraph" w:customStyle="1" w:styleId="9BE2CA5349F5409482403BC67C5BF465">
    <w:name w:val="9BE2CA5349F5409482403BC67C5BF465"/>
  </w:style>
  <w:style w:type="paragraph" w:customStyle="1" w:styleId="07BE9497784C4296A51B479B861325C4">
    <w:name w:val="07BE9497784C4296A51B479B861325C4"/>
  </w:style>
  <w:style w:type="paragraph" w:customStyle="1" w:styleId="D4093302FF374A00A8427DE83E1A142F">
    <w:name w:val="D4093302FF374A00A8427DE83E1A142F"/>
  </w:style>
  <w:style w:type="paragraph" w:customStyle="1" w:styleId="487B9255FB644F9AAF5694B9F0AF4D52">
    <w:name w:val="487B9255FB644F9AAF5694B9F0AF4D5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C84B41E5EEB411ABD48AC7E14C5AC55">
    <w:name w:val="1C84B41E5EEB411ABD48AC7E14C5AC55"/>
  </w:style>
  <w:style w:type="paragraph" w:customStyle="1" w:styleId="E952FF5E63E14C19B6E556B56714BD77">
    <w:name w:val="E952FF5E63E14C19B6E556B56714BD77"/>
  </w:style>
  <w:style w:type="paragraph" w:customStyle="1" w:styleId="1CC0A9F403F54CF0B23A5F904A4092F4">
    <w:name w:val="1CC0A9F403F54CF0B23A5F904A4092F4"/>
  </w:style>
  <w:style w:type="paragraph" w:customStyle="1" w:styleId="4C96F207E4134BD195659AB57F6799D4">
    <w:name w:val="4C96F207E4134BD195659AB57F6799D4"/>
  </w:style>
  <w:style w:type="paragraph" w:customStyle="1" w:styleId="DF1E352C6FA54F3E9C8BEB3DF0B3F906">
    <w:name w:val="DF1E352C6FA54F3E9C8BEB3DF0B3F906"/>
  </w:style>
  <w:style w:type="paragraph" w:customStyle="1" w:styleId="AB4D05A92D0648AEA22B3F667CF56EA9">
    <w:name w:val="AB4D05A92D0648AEA22B3F667CF56EA9"/>
  </w:style>
  <w:style w:type="paragraph" w:customStyle="1" w:styleId="7BECF8178D6840F681D02C1BA92DC4B3">
    <w:name w:val="7BECF8178D6840F681D02C1BA92DC4B3"/>
  </w:style>
  <w:style w:type="paragraph" w:customStyle="1" w:styleId="80C183338E3A4D4682F55708D5042DD2">
    <w:name w:val="80C183338E3A4D4682F55708D5042DD2"/>
  </w:style>
  <w:style w:type="paragraph" w:customStyle="1" w:styleId="286C1ABB9CBA453B95955CDE8484B12C">
    <w:name w:val="286C1ABB9CBA453B95955CDE8484B12C"/>
  </w:style>
  <w:style w:type="paragraph" w:customStyle="1" w:styleId="36B391EE50E945D7B49700EDA7DCEA80">
    <w:name w:val="36B391EE50E945D7B49700EDA7DCEA80"/>
  </w:style>
  <w:style w:type="paragraph" w:customStyle="1" w:styleId="A77404BFA84F4A3D8E616A48E1BB8E47">
    <w:name w:val="A77404BFA84F4A3D8E616A48E1BB8E47"/>
  </w:style>
  <w:style w:type="paragraph" w:customStyle="1" w:styleId="D6F6743EB5AC4159BB009AC984EC4CC4">
    <w:name w:val="D6F6743EB5AC4159BB009AC984EC4CC4"/>
  </w:style>
  <w:style w:type="paragraph" w:customStyle="1" w:styleId="789E0008B0724B428D1693FDBC2BE24F">
    <w:name w:val="789E0008B0724B428D1693FDBC2BE24F"/>
  </w:style>
  <w:style w:type="paragraph" w:customStyle="1" w:styleId="A79EB9BB3E2B41EB82DBBBD9458555E0">
    <w:name w:val="A79EB9BB3E2B41EB82DBBBD9458555E0"/>
  </w:style>
  <w:style w:type="paragraph" w:customStyle="1" w:styleId="0D1E36B0349C44279AFDFA4F8FF2B578">
    <w:name w:val="0D1E36B0349C44279AFDFA4F8FF2B578"/>
  </w:style>
  <w:style w:type="paragraph" w:customStyle="1" w:styleId="2A17FE55BB834596B5AFE8B6B6035842">
    <w:name w:val="2A17FE55BB834596B5AFE8B6B6035842"/>
  </w:style>
  <w:style w:type="paragraph" w:customStyle="1" w:styleId="061FEFF854AC4699BC410ED8F760D6EF">
    <w:name w:val="061FEFF854AC4699BC410ED8F760D6EF"/>
  </w:style>
  <w:style w:type="paragraph" w:customStyle="1" w:styleId="1A3EE04B6AAA4F1EBCCE17E4E4947FDB">
    <w:name w:val="1A3EE04B6AAA4F1EBCCE17E4E4947FDB"/>
  </w:style>
  <w:style w:type="paragraph" w:customStyle="1" w:styleId="632EFA20F8E4417A908763554D50C6BA">
    <w:name w:val="632EFA20F8E4417A908763554D50C6BA"/>
  </w:style>
  <w:style w:type="paragraph" w:customStyle="1" w:styleId="A833EBAEA1114259AFFFCA0DFCEE941A">
    <w:name w:val="A833EBAEA1114259AFFFCA0DFCEE941A"/>
  </w:style>
  <w:style w:type="paragraph" w:customStyle="1" w:styleId="DDE4321434294CCAAF5BCFB723D9E473">
    <w:name w:val="DDE4321434294CCAAF5BCFB723D9E473"/>
  </w:style>
  <w:style w:type="paragraph" w:customStyle="1" w:styleId="110BE2F0CAFA4211B7B8A73F973CA808">
    <w:name w:val="110BE2F0CAFA4211B7B8A73F973CA808"/>
  </w:style>
  <w:style w:type="paragraph" w:customStyle="1" w:styleId="5E5C34AA3CC24C4D962DAF48BB5C543C">
    <w:name w:val="5E5C34AA3CC24C4D962DAF48BB5C543C"/>
  </w:style>
  <w:style w:type="paragraph" w:customStyle="1" w:styleId="A00B8DBE47C84839A87E61E95269C6EA">
    <w:name w:val="A00B8DBE47C84839A87E61E95269C6EA"/>
  </w:style>
  <w:style w:type="paragraph" w:customStyle="1" w:styleId="2CFDD57F2282494F9CD805BB5FA51477">
    <w:name w:val="2CFDD57F2282494F9CD805BB5FA51477"/>
  </w:style>
  <w:style w:type="paragraph" w:customStyle="1" w:styleId="357D4ED2673349009175C7C4B55A9038">
    <w:name w:val="357D4ED2673349009175C7C4B55A90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Taniguchi</dc:creator>
  <cp:keywords/>
  <dc:description/>
  <cp:lastModifiedBy>Kristyn Taniguchi</cp:lastModifiedBy>
  <cp:revision>1</cp:revision>
  <dcterms:created xsi:type="dcterms:W3CDTF">2021-06-23T22:29:00Z</dcterms:created>
  <dcterms:modified xsi:type="dcterms:W3CDTF">2021-06-23T23:00:00Z</dcterms:modified>
  <cp:category/>
</cp:coreProperties>
</file>